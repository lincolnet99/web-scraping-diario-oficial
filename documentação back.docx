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1E1FBF" w14:textId="77777777" w:rsidR="000D5F49" w:rsidRDefault="000D5F49">
      <w:r w:rsidRPr="000D5F49">
        <w:t>Este documento foi criado para auxiliar os usuários que utilizarão o sistema</w:t>
      </w:r>
      <w:r w:rsidRPr="000D5F49">
        <w:br/>
        <w:t>Regulatório. Cada tópico aqui contido representa uma página desenvolvida e</w:t>
      </w:r>
      <w:r w:rsidRPr="000D5F49">
        <w:br/>
        <w:t>projetada para facilitar o dia a dia dos usuários que lidarão com os resultados</w:t>
      </w:r>
      <w:r w:rsidRPr="000D5F49">
        <w:br/>
        <w:t xml:space="preserve">obtidos pela IA generativa do projeto do grupo </w:t>
      </w:r>
      <w:proofErr w:type="spellStart"/>
      <w:r w:rsidRPr="000D5F49">
        <w:t>Among</w:t>
      </w:r>
      <w:proofErr w:type="spellEnd"/>
      <w:r w:rsidRPr="000D5F49">
        <w:t xml:space="preserve"> Us</w:t>
      </w:r>
      <w:r>
        <w:t>.</w:t>
      </w:r>
    </w:p>
    <w:p w14:paraId="4B1E4822" w14:textId="77777777" w:rsidR="001F229F" w:rsidRPr="000D5F49" w:rsidRDefault="001F229F" w:rsidP="001F229F">
      <w:pPr>
        <w:spacing w:line="360" w:lineRule="auto"/>
        <w:rPr>
          <w:rFonts w:ascii="Arial" w:hAnsi="Arial" w:cs="Arial"/>
        </w:rPr>
      </w:pPr>
    </w:p>
    <w:p w14:paraId="63C223B4" w14:textId="77777777" w:rsidR="00D36295" w:rsidRPr="000D5F49" w:rsidRDefault="00D36295">
      <w:pPr>
        <w:rPr>
          <w:rFonts w:ascii="Arial" w:hAnsi="Arial" w:cs="Arial"/>
        </w:rPr>
      </w:pPr>
    </w:p>
    <w:p w14:paraId="29E0AB0D" w14:textId="659A8A4B" w:rsidR="00DC639E" w:rsidRPr="00225690" w:rsidRDefault="000D5F49" w:rsidP="009C69E7">
      <w:pPr>
        <w:pStyle w:val="Ttulo"/>
      </w:pPr>
      <w:r w:rsidRPr="00225690">
        <w:t xml:space="preserve">API </w:t>
      </w:r>
      <w:proofErr w:type="spellStart"/>
      <w:r w:rsidRPr="00225690">
        <w:t>eRegulatorio</w:t>
      </w:r>
      <w:proofErr w:type="spellEnd"/>
    </w:p>
    <w:p w14:paraId="2B0ED276" w14:textId="32105C39" w:rsidR="00DC639E" w:rsidRPr="003E5CAA" w:rsidRDefault="003E5CAA" w:rsidP="009C69E7">
      <w:pPr>
        <w:ind w:left="1080"/>
      </w:pPr>
      <w:r w:rsidRPr="00225690">
        <w:t xml:space="preserve">1.1 </w:t>
      </w:r>
      <w:proofErr w:type="spellStart"/>
      <w:r w:rsidR="000D5F49" w:rsidRPr="00225690">
        <w:t>EndPoints</w:t>
      </w:r>
      <w:proofErr w:type="spellEnd"/>
    </w:p>
    <w:p w14:paraId="44B2DE4F" w14:textId="6FFE0ECD" w:rsidR="003E5CAA" w:rsidRDefault="003E5CAA" w:rsidP="003E5CAA">
      <w:pPr>
        <w:ind w:left="360"/>
      </w:pPr>
      <w:r w:rsidRPr="000D5F49">
        <w:rPr>
          <w:noProof/>
        </w:rPr>
        <w:drawing>
          <wp:anchor distT="0" distB="0" distL="114300" distR="114300" simplePos="0" relativeHeight="251660288" behindDoc="0" locked="0" layoutInCell="1" allowOverlap="1" wp14:anchorId="1D07430F" wp14:editId="7C7D317F">
            <wp:simplePos x="0" y="0"/>
            <wp:positionH relativeFrom="margin">
              <wp:align>right</wp:align>
            </wp:positionH>
            <wp:positionV relativeFrom="paragraph">
              <wp:posOffset>851839</wp:posOffset>
            </wp:positionV>
            <wp:extent cx="6188710" cy="1923415"/>
            <wp:effectExtent l="0" t="0" r="2540" b="635"/>
            <wp:wrapTopAndBottom/>
            <wp:docPr id="19848780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29850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5CAA">
        <w:t xml:space="preserve">A </w:t>
      </w:r>
      <w:proofErr w:type="spellStart"/>
      <w:r w:rsidRPr="003E5CAA">
        <w:t>Controller</w:t>
      </w:r>
      <w:proofErr w:type="spellEnd"/>
      <w:r w:rsidRPr="003E5CAA">
        <w:t xml:space="preserve"> “</w:t>
      </w:r>
      <w:proofErr w:type="spellStart"/>
      <w:r w:rsidRPr="003E5CAA">
        <w:t>DiarioOficial</w:t>
      </w:r>
      <w:proofErr w:type="spellEnd"/>
      <w:r w:rsidRPr="003E5CAA">
        <w:t>” criada no projeto padrão do Regulatório serve para consultar todos os retornos fornecidos pela automação e pela I.A, cadastrando palavras-chave para buscas nos diários oficiais e obtendo os resumos e arquivos de relevância.</w:t>
      </w:r>
    </w:p>
    <w:p w14:paraId="2FCC7EA1" w14:textId="77777777" w:rsidR="005D5FD3" w:rsidRPr="003E5CAA" w:rsidRDefault="005D5FD3" w:rsidP="003E5CAA">
      <w:pPr>
        <w:ind w:left="360"/>
      </w:pPr>
    </w:p>
    <w:p w14:paraId="338F2503" w14:textId="34385412" w:rsidR="003E5CAA" w:rsidRPr="003E5CAA" w:rsidRDefault="003E5CAA" w:rsidP="003E5CAA">
      <w:pPr>
        <w:ind w:left="1080"/>
      </w:pPr>
    </w:p>
    <w:p w14:paraId="25E5C021" w14:textId="1526658C" w:rsidR="003E5CAA" w:rsidRPr="007172FE" w:rsidRDefault="007172FE" w:rsidP="009C69E7">
      <w:pPr>
        <w:pStyle w:val="PargrafodaLista"/>
        <w:numPr>
          <w:ilvl w:val="1"/>
          <w:numId w:val="9"/>
        </w:numPr>
      </w:pPr>
      <w:proofErr w:type="spellStart"/>
      <w:r>
        <w:t>C</w:t>
      </w:r>
      <w:r w:rsidR="009C69E7">
        <w:t>adastrar</w:t>
      </w:r>
      <w:proofErr w:type="spellEnd"/>
      <w:r>
        <w:t xml:space="preserve"> </w:t>
      </w:r>
      <w:proofErr w:type="spellStart"/>
      <w:r w:rsidR="003E5CAA" w:rsidRPr="007172FE">
        <w:t>Palavras</w:t>
      </w:r>
      <w:proofErr w:type="spellEnd"/>
      <w:r w:rsidR="003E5CAA" w:rsidRPr="007172FE">
        <w:t>-Chave</w:t>
      </w:r>
    </w:p>
    <w:p w14:paraId="718693D9" w14:textId="6CC6C9E1" w:rsidR="000D5F49" w:rsidRDefault="000D5F49" w:rsidP="003E5CAA">
      <w:pPr>
        <w:ind w:left="1080"/>
      </w:pPr>
    </w:p>
    <w:p w14:paraId="533B2E97" w14:textId="517E2B39" w:rsidR="003E5CAA" w:rsidRPr="007172FE" w:rsidRDefault="007172FE" w:rsidP="009C69E7">
      <w:pPr>
        <w:ind w:left="360"/>
      </w:pPr>
      <w:r w:rsidRPr="007172FE">
        <w:drawing>
          <wp:anchor distT="0" distB="0" distL="114300" distR="114300" simplePos="0" relativeHeight="251665408" behindDoc="0" locked="0" layoutInCell="1" allowOverlap="1" wp14:anchorId="4D9AABB6" wp14:editId="43775ADE">
            <wp:simplePos x="0" y="0"/>
            <wp:positionH relativeFrom="margin">
              <wp:align>center</wp:align>
            </wp:positionH>
            <wp:positionV relativeFrom="paragraph">
              <wp:posOffset>638810</wp:posOffset>
            </wp:positionV>
            <wp:extent cx="4143375" cy="2234939"/>
            <wp:effectExtent l="0" t="0" r="0" b="0"/>
            <wp:wrapTopAndBottom/>
            <wp:docPr id="2107255300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5300" name="Imagem 1" descr="Interface gráfica do usuário, Aplicativo, Email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3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CAA">
        <w:t>As palavras chaves são basicamente, textos dos quais a automação irá buscar conteúdos e arquivos nos portais oficiais, sendo possível cadastrar novas palavras</w:t>
      </w:r>
      <w:r>
        <w:t xml:space="preserve"> passando o seguinte </w:t>
      </w:r>
      <w:proofErr w:type="spellStart"/>
      <w:r>
        <w:t>json</w:t>
      </w:r>
      <w:proofErr w:type="spellEnd"/>
      <w:r>
        <w:t xml:space="preserve"> no </w:t>
      </w:r>
      <w:proofErr w:type="spellStart"/>
      <w:r>
        <w:t>endpoint</w:t>
      </w:r>
      <w:proofErr w:type="spellEnd"/>
      <w:r>
        <w:t xml:space="preserve"> </w:t>
      </w:r>
      <w:r w:rsidR="00917A5B">
        <w:t xml:space="preserve">POST </w:t>
      </w:r>
      <w:r w:rsidRPr="007172FE">
        <w:t>/</w:t>
      </w:r>
      <w:r>
        <w:t>api/</w:t>
      </w:r>
      <w:proofErr w:type="spellStart"/>
      <w:r>
        <w:t>criarpalavrachave</w:t>
      </w:r>
      <w:proofErr w:type="spellEnd"/>
      <w:r w:rsidR="009C69E7">
        <w:t>.</w:t>
      </w:r>
    </w:p>
    <w:p w14:paraId="7D669220" w14:textId="139A9CDD" w:rsidR="009C69E7" w:rsidRDefault="009C69E7" w:rsidP="009C69E7">
      <w:pPr>
        <w:pStyle w:val="PargrafodaLista"/>
        <w:numPr>
          <w:ilvl w:val="1"/>
          <w:numId w:val="9"/>
        </w:numPr>
      </w:pPr>
      <w:proofErr w:type="spellStart"/>
      <w:r>
        <w:lastRenderedPageBreak/>
        <w:t>Consultar</w:t>
      </w:r>
      <w:proofErr w:type="spellEnd"/>
      <w:r>
        <w:t xml:space="preserve"> </w:t>
      </w:r>
      <w:proofErr w:type="spellStart"/>
      <w:r>
        <w:t>palavras-chave</w:t>
      </w:r>
      <w:proofErr w:type="spellEnd"/>
    </w:p>
    <w:p w14:paraId="36F221AA" w14:textId="6C18D894" w:rsidR="009C69E7" w:rsidRDefault="009C69E7" w:rsidP="009C69E7">
      <w:pPr>
        <w:ind w:left="360"/>
      </w:pPr>
      <w:r>
        <w:t xml:space="preserve">O </w:t>
      </w:r>
      <w:proofErr w:type="spellStart"/>
      <w:r>
        <w:t>endpoint</w:t>
      </w:r>
      <w:proofErr w:type="spellEnd"/>
      <w:r>
        <w:t xml:space="preserve"> de consultar palavras-chave (</w:t>
      </w:r>
      <w:r w:rsidRPr="007172FE">
        <w:t>/</w:t>
      </w:r>
      <w:r>
        <w:t>api/</w:t>
      </w:r>
      <w:proofErr w:type="spellStart"/>
      <w:proofErr w:type="gramStart"/>
      <w:r>
        <w:t>consultar</w:t>
      </w:r>
      <w:r>
        <w:t>palavrachave</w:t>
      </w:r>
      <w:proofErr w:type="spellEnd"/>
      <w:r>
        <w:t>)é</w:t>
      </w:r>
      <w:proofErr w:type="gramEnd"/>
      <w:r>
        <w:t xml:space="preserve"> um </w:t>
      </w:r>
      <w:r w:rsidR="00917A5B">
        <w:t>GET</w:t>
      </w:r>
      <w:r>
        <w:t xml:space="preserve"> que não necessita de corpo na requisição.</w:t>
      </w:r>
    </w:p>
    <w:p w14:paraId="72ED7D44" w14:textId="3CD05A9C" w:rsidR="009C69E7" w:rsidRDefault="009C69E7" w:rsidP="009C69E7">
      <w:pPr>
        <w:ind w:left="360"/>
      </w:pPr>
      <w:r w:rsidRPr="009C69E7">
        <w:drawing>
          <wp:inline distT="0" distB="0" distL="0" distR="0" wp14:anchorId="2030F1FC" wp14:editId="6DBE5C50">
            <wp:extent cx="6188710" cy="1837690"/>
            <wp:effectExtent l="0" t="0" r="2540" b="0"/>
            <wp:docPr id="19372992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99239" name="Imagem 1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E92B" w14:textId="77777777" w:rsidR="00917A5B" w:rsidRDefault="00917A5B" w:rsidP="009C69E7">
      <w:pPr>
        <w:ind w:left="360"/>
      </w:pPr>
    </w:p>
    <w:p w14:paraId="6A6D7FE4" w14:textId="369AFA3A" w:rsidR="009C69E7" w:rsidRDefault="009C69E7" w:rsidP="009C69E7">
      <w:pPr>
        <w:pStyle w:val="PargrafodaLista"/>
        <w:numPr>
          <w:ilvl w:val="1"/>
          <w:numId w:val="9"/>
        </w:numPr>
      </w:pPr>
      <w:proofErr w:type="spellStart"/>
      <w:r>
        <w:t>Excluir</w:t>
      </w:r>
      <w:proofErr w:type="spellEnd"/>
      <w:r>
        <w:t xml:space="preserve"> </w:t>
      </w:r>
      <w:proofErr w:type="spellStart"/>
      <w:r>
        <w:t>palavras-chave</w:t>
      </w:r>
      <w:proofErr w:type="spellEnd"/>
    </w:p>
    <w:p w14:paraId="1D539CD4" w14:textId="1265B252" w:rsidR="00917A5B" w:rsidRDefault="00917A5B" w:rsidP="00917A5B">
      <w:pPr>
        <w:ind w:left="360"/>
      </w:pPr>
      <w:r>
        <w:t xml:space="preserve">Abrimos também a possibilidade de exclusão da palavra-chave caso não faça mais sentido, considerando que a nossa plataforma mostra quais palavras-chave estão sendo mais utilizadas pela automação. É um </w:t>
      </w:r>
      <w:proofErr w:type="spellStart"/>
      <w:r>
        <w:t>endpoint</w:t>
      </w:r>
      <w:proofErr w:type="spellEnd"/>
      <w:r>
        <w:t xml:space="preserve"> de delete que precisa do id da palavra na requisição</w:t>
      </w:r>
    </w:p>
    <w:p w14:paraId="51AE9520" w14:textId="7E350DF2" w:rsidR="003E5CAA" w:rsidRDefault="00917A5B" w:rsidP="00917A5B">
      <w:pPr>
        <w:ind w:left="360"/>
      </w:pPr>
      <w:r w:rsidRPr="00917A5B">
        <w:drawing>
          <wp:inline distT="0" distB="0" distL="0" distR="0" wp14:anchorId="7EF869FF" wp14:editId="47EEE96D">
            <wp:extent cx="6188710" cy="1056640"/>
            <wp:effectExtent l="0" t="0" r="2540" b="0"/>
            <wp:docPr id="289729615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29615" name="Imagem 1" descr="Padrão do plano de fund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133C" w14:textId="77777777" w:rsidR="00917A5B" w:rsidRDefault="00917A5B" w:rsidP="00917A5B">
      <w:pPr>
        <w:ind w:left="360"/>
      </w:pPr>
    </w:p>
    <w:p w14:paraId="0B3AF720" w14:textId="75C10E54" w:rsidR="00917A5B" w:rsidRDefault="00917A5B" w:rsidP="00917A5B">
      <w:pPr>
        <w:pStyle w:val="PargrafodaLista"/>
        <w:numPr>
          <w:ilvl w:val="1"/>
          <w:numId w:val="9"/>
        </w:numPr>
      </w:pPr>
      <w:r>
        <w:t>Endpoints de consulta</w:t>
      </w:r>
    </w:p>
    <w:p w14:paraId="6BB9AD16" w14:textId="77777777" w:rsidR="00225690" w:rsidRDefault="00225690" w:rsidP="003E5CAA"/>
    <w:p w14:paraId="15FB7606" w14:textId="649BCD1B" w:rsidR="00225690" w:rsidRDefault="00225690" w:rsidP="00225690">
      <w:pPr>
        <w:ind w:left="1080" w:hanging="720"/>
      </w:pPr>
      <w:r>
        <w:t xml:space="preserve">O principal funcionamento do portal é em torno dos </w:t>
      </w:r>
      <w:proofErr w:type="spellStart"/>
      <w:r>
        <w:t>endpoints</w:t>
      </w:r>
      <w:proofErr w:type="spellEnd"/>
      <w:r>
        <w:t xml:space="preserve"> </w:t>
      </w:r>
      <w:r w:rsidR="00917A5B">
        <w:t>GET</w:t>
      </w:r>
      <w:r>
        <w:t>,</w:t>
      </w:r>
    </w:p>
    <w:p w14:paraId="52179EF4" w14:textId="77777777" w:rsidR="00225690" w:rsidRDefault="00225690" w:rsidP="00225690">
      <w:pPr>
        <w:ind w:left="1080" w:hanging="720"/>
      </w:pPr>
      <w:r>
        <w:t xml:space="preserve">onde trazemos os arquivos processados pela </w:t>
      </w:r>
      <w:proofErr w:type="spellStart"/>
      <w:r>
        <w:t>i.a</w:t>
      </w:r>
      <w:proofErr w:type="spellEnd"/>
      <w:r>
        <w:t>, (</w:t>
      </w:r>
      <w:r w:rsidRPr="00225690">
        <w:t>/api/</w:t>
      </w:r>
      <w:proofErr w:type="spellStart"/>
      <w:r w:rsidRPr="00225690">
        <w:t>arquivospr</w:t>
      </w:r>
      <w:r>
        <w:t>ocessados</w:t>
      </w:r>
      <w:proofErr w:type="spellEnd"/>
      <w:r>
        <w:t>)</w:t>
      </w:r>
    </w:p>
    <w:p w14:paraId="0566DA63" w14:textId="77777777" w:rsidR="00225690" w:rsidRDefault="00225690" w:rsidP="00225690">
      <w:pPr>
        <w:ind w:left="1080" w:hanging="720"/>
      </w:pPr>
      <w:r>
        <w:t>no qual se acessa os arquivos obtidos naquele dia nos portais oficiais através</w:t>
      </w:r>
    </w:p>
    <w:p w14:paraId="1C3ABBEC" w14:textId="77777777" w:rsidR="00144273" w:rsidRDefault="00225690" w:rsidP="00225690">
      <w:pPr>
        <w:ind w:left="1080" w:hanging="720"/>
      </w:pPr>
      <w:r>
        <w:t>da possibilidade de filtragem</w:t>
      </w:r>
      <w:r w:rsidR="00144273">
        <w:t xml:space="preserve"> por Estados, data inicial e final da consulta feita</w:t>
      </w:r>
    </w:p>
    <w:p w14:paraId="1F4E049A" w14:textId="77777777" w:rsidR="00144273" w:rsidRDefault="00144273" w:rsidP="00225690">
      <w:pPr>
        <w:ind w:left="1080" w:hanging="720"/>
      </w:pPr>
      <w:r>
        <w:t xml:space="preserve">pela automação e o filtro de relevância do arquivo, também a possibilidade de </w:t>
      </w:r>
    </w:p>
    <w:p w14:paraId="6EF3A359" w14:textId="56F7D5D4" w:rsidR="00144273" w:rsidRDefault="00144273" w:rsidP="00225690">
      <w:pPr>
        <w:ind w:left="1080" w:hanging="720"/>
      </w:pPr>
      <w:r>
        <w:t xml:space="preserve">limitar a quantidade de itens por página, ordenação dos itens e qual página </w:t>
      </w:r>
    </w:p>
    <w:p w14:paraId="43B96534" w14:textId="34F4B98A" w:rsidR="00144273" w:rsidRDefault="00144273" w:rsidP="00225690">
      <w:pPr>
        <w:ind w:left="1080" w:hanging="720"/>
      </w:pPr>
      <w:r>
        <w:t>está sendo acessada.</w:t>
      </w:r>
      <w:r w:rsidR="00225690">
        <w:t xml:space="preserve"> </w:t>
      </w:r>
    </w:p>
    <w:p w14:paraId="3CDD2D80" w14:textId="58FB07F8" w:rsidR="00144273" w:rsidRPr="00144273" w:rsidRDefault="00144273" w:rsidP="00225690">
      <w:pPr>
        <w:ind w:left="1080" w:hanging="720"/>
        <w:rPr>
          <w:u w:val="single"/>
        </w:rPr>
      </w:pPr>
    </w:p>
    <w:p w14:paraId="6BB6DADC" w14:textId="7688D262" w:rsidR="00144273" w:rsidRDefault="00144273" w:rsidP="00225690">
      <w:pPr>
        <w:ind w:left="1080" w:hanging="720"/>
      </w:pPr>
      <w:r w:rsidRPr="00144273">
        <w:lastRenderedPageBreak/>
        <w:drawing>
          <wp:anchor distT="0" distB="0" distL="114300" distR="114300" simplePos="0" relativeHeight="251670528" behindDoc="0" locked="0" layoutInCell="1" allowOverlap="1" wp14:anchorId="0BCDE215" wp14:editId="36B24E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10426" cy="4505954"/>
            <wp:effectExtent l="0" t="0" r="0" b="9525"/>
            <wp:wrapTopAndBottom/>
            <wp:docPr id="92012682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6825" name="Imagem 1" descr="Interface gráfica do usuário, Aplicativ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890E4" w14:textId="77777777" w:rsidR="00144273" w:rsidRDefault="00144273" w:rsidP="00225690">
      <w:pPr>
        <w:ind w:left="1080" w:hanging="720"/>
      </w:pPr>
    </w:p>
    <w:p w14:paraId="1911F776" w14:textId="77777777" w:rsidR="00144273" w:rsidRDefault="00144273" w:rsidP="00225690">
      <w:pPr>
        <w:ind w:left="1080" w:hanging="720"/>
      </w:pPr>
      <w:r>
        <w:t xml:space="preserve">Também fornecemos o </w:t>
      </w:r>
      <w:proofErr w:type="spellStart"/>
      <w:r>
        <w:t>endpoint</w:t>
      </w:r>
      <w:proofErr w:type="spellEnd"/>
      <w:r>
        <w:t xml:space="preserve"> para consultar </w:t>
      </w:r>
      <w:r w:rsidR="00225690">
        <w:t xml:space="preserve">as palavras chaves que </w:t>
      </w:r>
    </w:p>
    <w:p w14:paraId="4C4B2773" w14:textId="3E863ACE" w:rsidR="00144273" w:rsidRDefault="00225690" w:rsidP="00144273">
      <w:pPr>
        <w:ind w:left="1080" w:hanging="720"/>
      </w:pPr>
      <w:r>
        <w:t>trouxeram mais</w:t>
      </w:r>
      <w:r w:rsidR="00144273">
        <w:t xml:space="preserve"> </w:t>
      </w:r>
      <w:r>
        <w:t>resultados nas buscas nos portais</w:t>
      </w:r>
      <w:r w:rsidR="00144273">
        <w:t xml:space="preserve"> </w:t>
      </w:r>
      <w:r>
        <w:t>oficiais</w:t>
      </w:r>
      <w:r w:rsidR="00144273">
        <w:t xml:space="preserve"> pelo </w:t>
      </w:r>
      <w:proofErr w:type="spellStart"/>
      <w:r w:rsidR="00144273">
        <w:t>endpoint</w:t>
      </w:r>
      <w:proofErr w:type="spellEnd"/>
    </w:p>
    <w:p w14:paraId="79109EB1" w14:textId="11736FBD" w:rsidR="00144273" w:rsidRDefault="00144273" w:rsidP="00144273">
      <w:pPr>
        <w:ind w:left="1080" w:hanging="720"/>
      </w:pPr>
      <w:r>
        <w:t xml:space="preserve">GET </w:t>
      </w:r>
      <w:r w:rsidR="00225690">
        <w:t>/api</w:t>
      </w:r>
      <w:r w:rsidR="00225690" w:rsidRPr="00225690">
        <w:t>/</w:t>
      </w:r>
      <w:proofErr w:type="spellStart"/>
      <w:r w:rsidR="00225690" w:rsidRPr="00225690">
        <w:t>palavraschavesre</w:t>
      </w:r>
      <w:r w:rsidR="00225690">
        <w:t>levantes</w:t>
      </w:r>
      <w:proofErr w:type="spellEnd"/>
      <w:r>
        <w:t xml:space="preserve">, que não necessita de corpo na </w:t>
      </w:r>
    </w:p>
    <w:p w14:paraId="6C8FDA2E" w14:textId="7D1E6D44" w:rsidR="00225690" w:rsidRDefault="00160EAC" w:rsidP="00144273">
      <w:pPr>
        <w:ind w:left="1080" w:hanging="720"/>
      </w:pPr>
      <w:r w:rsidRPr="00144273">
        <w:drawing>
          <wp:anchor distT="0" distB="0" distL="114300" distR="114300" simplePos="0" relativeHeight="251666432" behindDoc="0" locked="0" layoutInCell="1" allowOverlap="1" wp14:anchorId="4BCAAC4A" wp14:editId="08A4877A">
            <wp:simplePos x="0" y="0"/>
            <wp:positionH relativeFrom="margin">
              <wp:align>center</wp:align>
            </wp:positionH>
            <wp:positionV relativeFrom="paragraph">
              <wp:posOffset>425450</wp:posOffset>
            </wp:positionV>
            <wp:extent cx="5781675" cy="1695450"/>
            <wp:effectExtent l="0" t="0" r="9525" b="0"/>
            <wp:wrapTopAndBottom/>
            <wp:docPr id="30781883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8835" name="Imagem 1" descr="Interface gráfica do usuári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273">
        <w:t>requisição.</w:t>
      </w:r>
      <w:r w:rsidR="00144273">
        <w:br/>
      </w:r>
    </w:p>
    <w:p w14:paraId="65EC709A" w14:textId="06CB21BF" w:rsidR="00144273" w:rsidRDefault="00144273" w:rsidP="00225690">
      <w:pPr>
        <w:ind w:left="1080" w:hanging="720"/>
      </w:pPr>
    </w:p>
    <w:p w14:paraId="543D30AD" w14:textId="77777777" w:rsidR="00144273" w:rsidRDefault="00144273" w:rsidP="00225690">
      <w:pPr>
        <w:ind w:left="1080" w:hanging="720"/>
      </w:pPr>
      <w:r>
        <w:t xml:space="preserve">É possível obter </w:t>
      </w:r>
      <w:r w:rsidR="00225690">
        <w:t xml:space="preserve">os últimos registros das </w:t>
      </w:r>
      <w:proofErr w:type="spellStart"/>
      <w:r w:rsidR="00225690">
        <w:t>UFs</w:t>
      </w:r>
      <w:proofErr w:type="spellEnd"/>
      <w:r w:rsidR="00225690">
        <w:t xml:space="preserve">, considerando que existem </w:t>
      </w:r>
    </w:p>
    <w:p w14:paraId="4AE6E901" w14:textId="77777777" w:rsidR="00144273" w:rsidRDefault="00225690" w:rsidP="00144273">
      <w:pPr>
        <w:ind w:left="1080" w:hanging="720"/>
      </w:pPr>
      <w:r>
        <w:t>portais que não fazem publicações</w:t>
      </w:r>
      <w:r w:rsidR="00144273">
        <w:t xml:space="preserve"> </w:t>
      </w:r>
      <w:r>
        <w:t>diariamente</w:t>
      </w:r>
      <w:r w:rsidR="00144273">
        <w:t xml:space="preserve"> através do </w:t>
      </w:r>
      <w:proofErr w:type="spellStart"/>
      <w:r w:rsidR="00144273">
        <w:t>endpoint</w:t>
      </w:r>
      <w:proofErr w:type="spellEnd"/>
      <w:r w:rsidR="00144273">
        <w:t xml:space="preserve"> GET </w:t>
      </w:r>
    </w:p>
    <w:p w14:paraId="5F12AF5B" w14:textId="77777777" w:rsidR="00144273" w:rsidRDefault="00225690" w:rsidP="00144273">
      <w:pPr>
        <w:ind w:left="1080" w:hanging="720"/>
      </w:pPr>
      <w:r w:rsidRPr="00225690">
        <w:t>/api/</w:t>
      </w:r>
      <w:proofErr w:type="spellStart"/>
      <w:r>
        <w:t>obterUltimosRegistrosporUF</w:t>
      </w:r>
      <w:proofErr w:type="spellEnd"/>
      <w:r>
        <w:t>,</w:t>
      </w:r>
      <w:r w:rsidR="00144273">
        <w:t xml:space="preserve"> que não necessita de corpo na requisição</w:t>
      </w:r>
    </w:p>
    <w:p w14:paraId="683C4C60" w14:textId="57B6551D" w:rsidR="00144273" w:rsidRDefault="00144273" w:rsidP="00144273">
      <w:pPr>
        <w:ind w:left="1080" w:hanging="720"/>
      </w:pPr>
    </w:p>
    <w:p w14:paraId="09E19025" w14:textId="0A6406D6" w:rsidR="00144273" w:rsidRDefault="00160EAC" w:rsidP="00144273">
      <w:pPr>
        <w:ind w:firstLine="360"/>
      </w:pPr>
      <w:r w:rsidRPr="00144273">
        <w:lastRenderedPageBreak/>
        <w:drawing>
          <wp:anchor distT="0" distB="0" distL="114300" distR="114300" simplePos="0" relativeHeight="251667456" behindDoc="0" locked="0" layoutInCell="1" allowOverlap="1" wp14:anchorId="7A509CDE" wp14:editId="3A6702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3825" cy="1595755"/>
            <wp:effectExtent l="0" t="0" r="9525" b="4445"/>
            <wp:wrapTopAndBottom/>
            <wp:docPr id="20022906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0669" name="Imagem 1" descr="Interface gráfica do usuário, Texto, Aplicativo, Email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273">
        <w:t xml:space="preserve">Nosso último </w:t>
      </w:r>
      <w:proofErr w:type="spellStart"/>
      <w:r w:rsidR="00144273">
        <w:t>endpoint</w:t>
      </w:r>
      <w:proofErr w:type="spellEnd"/>
      <w:r w:rsidR="00144273">
        <w:t xml:space="preserve"> fornece</w:t>
      </w:r>
      <w:r w:rsidR="00225690">
        <w:t xml:space="preserve"> a obtenção de estatísticas gerais, trazendo</w:t>
      </w:r>
    </w:p>
    <w:p w14:paraId="41A1B3EF" w14:textId="56F4DA35" w:rsidR="00160EAC" w:rsidRDefault="00144273" w:rsidP="00144273">
      <w:pPr>
        <w:ind w:firstLine="360"/>
      </w:pPr>
      <w:proofErr w:type="spellStart"/>
      <w:r>
        <w:t>o</w:t>
      </w:r>
      <w:proofErr w:type="spellEnd"/>
      <w:r w:rsidR="00225690">
        <w:t xml:space="preserve"> total de dados</w:t>
      </w:r>
      <w:r>
        <w:t xml:space="preserve"> </w:t>
      </w:r>
      <w:r w:rsidR="00160EAC">
        <w:t>d</w:t>
      </w:r>
      <w:r w:rsidR="00225690">
        <w:t>os últimos 30 dias, documentos recuperados em cada UF e</w:t>
      </w:r>
    </w:p>
    <w:p w14:paraId="3A357671" w14:textId="4ED5F2D8" w:rsidR="00160EAC" w:rsidRDefault="00225690" w:rsidP="00160EAC">
      <w:pPr>
        <w:ind w:firstLine="360"/>
      </w:pPr>
      <w:r>
        <w:t>a palavra</w:t>
      </w:r>
      <w:r w:rsidR="00160EAC">
        <w:t xml:space="preserve"> </w:t>
      </w:r>
      <w:r>
        <w:t>mais relevante daquela UF</w:t>
      </w:r>
      <w:r w:rsidR="00160EAC">
        <w:t xml:space="preserve">, é um GET feito </w:t>
      </w:r>
    </w:p>
    <w:p w14:paraId="423E9C34" w14:textId="5F1C5736" w:rsidR="003E5CAA" w:rsidRDefault="00160EAC" w:rsidP="00160EAC">
      <w:pPr>
        <w:ind w:firstLine="360"/>
      </w:pPr>
      <w:r w:rsidRPr="00160EAC">
        <w:drawing>
          <wp:anchor distT="0" distB="0" distL="114300" distR="114300" simplePos="0" relativeHeight="251668480" behindDoc="0" locked="0" layoutInCell="1" allowOverlap="1" wp14:anchorId="386F96B9" wp14:editId="141D0696">
            <wp:simplePos x="0" y="0"/>
            <wp:positionH relativeFrom="margin">
              <wp:posOffset>1240155</wp:posOffset>
            </wp:positionH>
            <wp:positionV relativeFrom="paragraph">
              <wp:posOffset>425450</wp:posOffset>
            </wp:positionV>
            <wp:extent cx="2543175" cy="1275715"/>
            <wp:effectExtent l="0" t="0" r="9525" b="635"/>
            <wp:wrapTopAndBottom/>
            <wp:docPr id="93563487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34871" name="Imagem 1" descr="Interface gráfica do usuário, Texto, Aplicativ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pela </w:t>
      </w:r>
      <w:r w:rsidR="00225690" w:rsidRPr="00225690">
        <w:t>/api/</w:t>
      </w:r>
      <w:proofErr w:type="spellStart"/>
      <w:r w:rsidR="00225690" w:rsidRPr="00225690">
        <w:t>obterestatisticas</w:t>
      </w:r>
      <w:proofErr w:type="spellEnd"/>
      <w:r>
        <w:t xml:space="preserve"> e não necessita de corpo na requisição</w:t>
      </w:r>
      <w:r w:rsidR="00225690">
        <w:t>.</w:t>
      </w:r>
      <w:r w:rsidR="00225690">
        <w:br/>
      </w:r>
    </w:p>
    <w:p w14:paraId="56E5744E" w14:textId="2F92121E" w:rsidR="003E5CAA" w:rsidRDefault="003E5CAA" w:rsidP="003E5CAA"/>
    <w:p w14:paraId="5ADA381E" w14:textId="174B881D" w:rsidR="00225690" w:rsidRDefault="00225690" w:rsidP="009C69E7">
      <w:pPr>
        <w:pStyle w:val="Ttulo"/>
        <w:numPr>
          <w:ilvl w:val="0"/>
          <w:numId w:val="5"/>
        </w:numPr>
      </w:pPr>
      <w:proofErr w:type="spellStart"/>
      <w:r>
        <w:t>WebScraping</w:t>
      </w:r>
      <w:proofErr w:type="spellEnd"/>
    </w:p>
    <w:p w14:paraId="688CB3B4" w14:textId="2B657CD2" w:rsidR="00225690" w:rsidRDefault="00160EAC" w:rsidP="00225690">
      <w:r w:rsidRPr="00160EAC">
        <w:drawing>
          <wp:anchor distT="0" distB="0" distL="114300" distR="114300" simplePos="0" relativeHeight="251669504" behindDoc="0" locked="0" layoutInCell="1" allowOverlap="1" wp14:anchorId="1F50603C" wp14:editId="4E9287EE">
            <wp:simplePos x="0" y="0"/>
            <wp:positionH relativeFrom="margin">
              <wp:posOffset>1183005</wp:posOffset>
            </wp:positionH>
            <wp:positionV relativeFrom="paragraph">
              <wp:posOffset>1213485</wp:posOffset>
            </wp:positionV>
            <wp:extent cx="2933700" cy="2754630"/>
            <wp:effectExtent l="0" t="0" r="0" b="7620"/>
            <wp:wrapTopAndBottom/>
            <wp:docPr id="749980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80000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690">
        <w:t xml:space="preserve">A automação trabalha com o conceito de </w:t>
      </w:r>
      <w:proofErr w:type="spellStart"/>
      <w:r w:rsidR="00225690">
        <w:t>webscraping</w:t>
      </w:r>
      <w:proofErr w:type="spellEnd"/>
      <w:r w:rsidR="00225690">
        <w:t xml:space="preserve">, que significa raspagem </w:t>
      </w:r>
      <w:r w:rsidR="00D40351">
        <w:t xml:space="preserve">ou obtenção </w:t>
      </w:r>
      <w:r w:rsidR="00225690">
        <w:t>de dados, ela roda todo dia as 10 da manhã (Parametrizável), e seu principal objetivo é acessar os portais que publicam o diário oficial de cada estado e obter as legislações publicadas naquele dia.</w:t>
      </w:r>
      <w:r w:rsidR="00D40351">
        <w:t xml:space="preserve"> Executada através de </w:t>
      </w:r>
      <w:proofErr w:type="spellStart"/>
      <w:r w:rsidR="00D40351">
        <w:t>python</w:t>
      </w:r>
      <w:proofErr w:type="spellEnd"/>
      <w:r w:rsidR="00D40351">
        <w:t xml:space="preserve"> 3.10 com a biblioteca do </w:t>
      </w:r>
      <w:proofErr w:type="spellStart"/>
      <w:r w:rsidR="00D40351">
        <w:t>Selenium</w:t>
      </w:r>
      <w:proofErr w:type="spellEnd"/>
      <w:r w:rsidR="00D40351">
        <w:t>.</w:t>
      </w:r>
    </w:p>
    <w:p w14:paraId="2D904140" w14:textId="7ABD8F11" w:rsidR="00225690" w:rsidRDefault="00225690" w:rsidP="003E5CAA"/>
    <w:p w14:paraId="6F235AC9" w14:textId="7E67207D" w:rsidR="00D40351" w:rsidRDefault="00D40351" w:rsidP="003E5CAA"/>
    <w:p w14:paraId="5696CB56" w14:textId="46CA68F5" w:rsidR="00D40351" w:rsidRDefault="00D40351" w:rsidP="009C69E7">
      <w:pPr>
        <w:pStyle w:val="Ttulo"/>
        <w:numPr>
          <w:ilvl w:val="0"/>
          <w:numId w:val="5"/>
        </w:numPr>
      </w:pPr>
      <w:proofErr w:type="spellStart"/>
      <w:r>
        <w:t>Ollama</w:t>
      </w:r>
      <w:proofErr w:type="spellEnd"/>
      <w:r>
        <w:t xml:space="preserve"> I.A</w:t>
      </w:r>
    </w:p>
    <w:p w14:paraId="062561C1" w14:textId="290E2167" w:rsidR="007172FE" w:rsidRDefault="007172FE" w:rsidP="00D40351">
      <w:r w:rsidRPr="00106635">
        <w:rPr>
          <w:noProof/>
        </w:rPr>
        <w:drawing>
          <wp:anchor distT="0" distB="0" distL="114300" distR="114300" simplePos="0" relativeHeight="251663360" behindDoc="0" locked="0" layoutInCell="1" allowOverlap="1" wp14:anchorId="65570302" wp14:editId="1A4BE582">
            <wp:simplePos x="0" y="0"/>
            <wp:positionH relativeFrom="column">
              <wp:posOffset>1306830</wp:posOffset>
            </wp:positionH>
            <wp:positionV relativeFrom="paragraph">
              <wp:posOffset>1106170</wp:posOffset>
            </wp:positionV>
            <wp:extent cx="3251200" cy="2146935"/>
            <wp:effectExtent l="0" t="0" r="6350" b="5715"/>
            <wp:wrapTopAndBottom/>
            <wp:docPr id="87163224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32242" name="Imagem 1" descr="Uma imagem contendo 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0351">
        <w:t xml:space="preserve">A inteligência artificial generativa escolhida para esse projeto foi a </w:t>
      </w:r>
      <w:proofErr w:type="spellStart"/>
      <w:r w:rsidR="00D40351">
        <w:t>ollama</w:t>
      </w:r>
      <w:proofErr w:type="spellEnd"/>
      <w:r w:rsidR="00D40351">
        <w:t xml:space="preserve">, por conta da sua versatilidade, funcionalidades fáceis de aprendizado, popularidade e fácil manuseio para estruturar respostas. Mas principalmente por ser uma </w:t>
      </w:r>
      <w:proofErr w:type="spellStart"/>
      <w:r w:rsidR="00D40351">
        <w:t>i.a</w:t>
      </w:r>
      <w:proofErr w:type="spellEnd"/>
      <w:r w:rsidR="00D40351">
        <w:t xml:space="preserve"> que roda em </w:t>
      </w:r>
      <w:r w:rsidR="00106635">
        <w:t>máquinas</w:t>
      </w:r>
      <w:r w:rsidR="00D40351">
        <w:t xml:space="preserve"> locais e pode ser executada com Docker, publicada em containers, </w:t>
      </w:r>
      <w:proofErr w:type="spellStart"/>
      <w:r w:rsidR="00D40351">
        <w:t>pods</w:t>
      </w:r>
      <w:proofErr w:type="spellEnd"/>
      <w:r w:rsidR="00D40351">
        <w:t xml:space="preserve"> e servidores </w:t>
      </w:r>
      <w:proofErr w:type="spellStart"/>
      <w:r w:rsidR="00D40351">
        <w:t>iis</w:t>
      </w:r>
      <w:proofErr w:type="spellEnd"/>
      <w:r w:rsidR="00D40351">
        <w:t>.</w:t>
      </w:r>
    </w:p>
    <w:p w14:paraId="7070CE6F" w14:textId="7C19ABA7" w:rsidR="007172FE" w:rsidRDefault="007172FE" w:rsidP="00D40351"/>
    <w:p w14:paraId="5C8273BF" w14:textId="77777777" w:rsidR="007172FE" w:rsidRDefault="007172FE" w:rsidP="00D40351"/>
    <w:p w14:paraId="60195B1C" w14:textId="77777777" w:rsidR="007172FE" w:rsidRDefault="007172FE" w:rsidP="00D40351"/>
    <w:p w14:paraId="2334903A" w14:textId="4016D802" w:rsidR="00D40351" w:rsidRDefault="00D40351" w:rsidP="00D40351">
      <w:r>
        <w:t xml:space="preserve"> A versão escolhida a princípio foi a llama3.2 por conta da limitação das máquinas locais, mas entende-se que é possível usar versões mais avançadas ao executar em ambientes produtivos e servidores. Seu papel em nosso projeto foi no resumo dos arquivos e na tomada de decisão se o arquivo era relevante ou não, considerando que nem todos os arquivos publicados no diário oficial são de interesse jurídico (notícias de exoneração por exemplo), portanto a </w:t>
      </w:r>
      <w:proofErr w:type="spellStart"/>
      <w:r>
        <w:t>ollama</w:t>
      </w:r>
      <w:proofErr w:type="spellEnd"/>
      <w:r>
        <w:t xml:space="preserve"> trabalha com base nos arquivos já existentes no portal regulatório </w:t>
      </w:r>
      <w:r w:rsidR="00106635">
        <w:t>e toma a decisão se o arquivo lido por ela agrega algo em sentido de negócio ou não.</w:t>
      </w:r>
    </w:p>
    <w:p w14:paraId="2E36E2B7" w14:textId="48449E63" w:rsidR="00106635" w:rsidRDefault="007172FE" w:rsidP="00D40351">
      <w:r w:rsidRPr="00106635">
        <w:rPr>
          <w:noProof/>
        </w:rPr>
        <w:drawing>
          <wp:anchor distT="0" distB="0" distL="114300" distR="114300" simplePos="0" relativeHeight="251664384" behindDoc="0" locked="0" layoutInCell="1" allowOverlap="1" wp14:anchorId="4347AA66" wp14:editId="0B7D0462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2877820" cy="2323465"/>
            <wp:effectExtent l="0" t="0" r="0" b="635"/>
            <wp:wrapTopAndBottom/>
            <wp:docPr id="77952679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6790" name="Imagem 1" descr="Interface gráfica do usuário, Texto, Aplicativo, Email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6635" w:rsidSect="00826402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0" w:h="16840" w:code="9"/>
      <w:pgMar w:top="1985" w:right="1077" w:bottom="1440" w:left="1077" w:header="45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3C3089" w14:textId="77777777" w:rsidR="001068B9" w:rsidRDefault="001068B9" w:rsidP="005F1402">
      <w:r>
        <w:separator/>
      </w:r>
    </w:p>
  </w:endnote>
  <w:endnote w:type="continuationSeparator" w:id="0">
    <w:p w14:paraId="4B643C80" w14:textId="77777777" w:rsidR="001068B9" w:rsidRDefault="001068B9" w:rsidP="005F14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delle PE Light">
    <w:altName w:val="Calibri"/>
    <w:panose1 w:val="00000000000000000000"/>
    <w:charset w:val="4D"/>
    <w:family w:val="auto"/>
    <w:notTrueType/>
    <w:pitch w:val="variable"/>
    <w:sig w:usb0="A00002AF" w:usb1="4000205B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ta Serif OT Book">
    <w:altName w:val="Calibri"/>
    <w:panose1 w:val="00000000000000000000"/>
    <w:charset w:val="4D"/>
    <w:family w:val="auto"/>
    <w:notTrueType/>
    <w:pitch w:val="variable"/>
    <w:sig w:usb0="800000AF" w:usb1="4000207B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2D8B74" w14:textId="0F698E77" w:rsidR="00AA0805" w:rsidRDefault="000D5F49" w:rsidP="00357202">
    <w:pPr>
      <w:pStyle w:val="Rodap"/>
      <w:framePr w:wrap="none" w:vAnchor="text" w:hAnchor="margin" w:xAlign="right" w:y="1"/>
      <w:rPr>
        <w:rStyle w:val="Nmerodepgina"/>
      </w:rPr>
    </w:pPr>
    <w:r>
      <w:rPr>
        <w:noProof/>
      </w:rPr>
      <mc:AlternateContent>
        <mc:Choice Requires="wps">
          <w:drawing>
            <wp:anchor distT="0" distB="0" distL="0" distR="0" simplePos="0" relativeHeight="251701760" behindDoc="0" locked="0" layoutInCell="1" allowOverlap="1" wp14:anchorId="5F8B2885" wp14:editId="7C893B23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114550" cy="345440"/>
              <wp:effectExtent l="0" t="0" r="0" b="0"/>
              <wp:wrapNone/>
              <wp:docPr id="1325928101" name="Caixa de Texto 6" descr="Classificação da informação: pública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45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FCE79A9" w14:textId="5F1E47B2" w:rsidR="000D5F49" w:rsidRPr="000D5F49" w:rsidRDefault="000D5F49" w:rsidP="000D5F49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0D5F4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Classificação da informação: pública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8B2885" id="_x0000_t202" coordsize="21600,21600" o:spt="202" path="m,l,21600r21600,l21600,xe">
              <v:stroke joinstyle="miter"/>
              <v:path gradientshapeok="t" o:connecttype="rect"/>
            </v:shapetype>
            <v:shape id="Caixa de Texto 6" o:spid="_x0000_s1026" type="#_x0000_t202" alt="Classificação da informação: pública" style="position:absolute;margin-left:0;margin-top:0;width:166.5pt;height:27.2pt;z-index:2517017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" filled="f" stroked="f">
              <v:textbox style="mso-fit-shape-to-text:t" inset="20pt,0,0,15pt">
                <w:txbxContent>
                  <w:p w14:paraId="6FCE79A9" w14:textId="5F1E47B2" w:rsidR="000D5F49" w:rsidRPr="000D5F49" w:rsidRDefault="000D5F49" w:rsidP="000D5F49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0D5F49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Classificação da informação: pública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sdt>
    <w:sdtPr>
      <w:rPr>
        <w:rStyle w:val="Nmerodepgina"/>
      </w:rPr>
      <w:id w:val="-409694400"/>
      <w:docPartObj>
        <w:docPartGallery w:val="Page Numbers (Bottom of Page)"/>
        <w:docPartUnique/>
      </w:docPartObj>
    </w:sdtPr>
    <w:sdtContent>
      <w:p w14:paraId="10FF25A7" w14:textId="77777777" w:rsidR="00AA0805" w:rsidRDefault="00AA0805" w:rsidP="00357202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A07CA2"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119731364"/>
      <w:docPartObj>
        <w:docPartGallery w:val="Page Numbers (Bottom of Page)"/>
        <w:docPartUnique/>
      </w:docPartObj>
    </w:sdtPr>
    <w:sdtContent>
      <w:p w14:paraId="224BB30A" w14:textId="77777777" w:rsidR="00AE0908" w:rsidRDefault="00AE0908" w:rsidP="00AA0805">
        <w:pPr>
          <w:pStyle w:val="Rodap"/>
          <w:framePr w:wrap="none" w:vAnchor="text" w:hAnchor="margin" w:xAlign="outside" w:y="1"/>
          <w:ind w:right="360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A07CA2"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4D205A07" w14:textId="77777777" w:rsidR="00AB5A20" w:rsidRDefault="00AB5A20" w:rsidP="00AE0908">
    <w:pPr>
      <w:pStyle w:val="Rodap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80"/>
      <w:gridCol w:w="390"/>
      <w:gridCol w:w="4676"/>
    </w:tblGrid>
    <w:tr w:rsidR="00B4106F" w:rsidRPr="00D60031" w14:paraId="183A2E51" w14:textId="77777777" w:rsidTr="00EF6954">
      <w:tc>
        <w:tcPr>
          <w:tcW w:w="2401" w:type="pct"/>
        </w:tcPr>
        <w:p w14:paraId="17190E49" w14:textId="43ABFE2F" w:rsidR="00A07CA2" w:rsidRPr="00D60031" w:rsidRDefault="000D5F49" w:rsidP="00A07CA2">
          <w:pPr>
            <w:pStyle w:val="Rodap"/>
            <w:spacing w:line="260" w:lineRule="exact"/>
            <w:rPr>
              <w:b/>
              <w:bCs/>
              <w:color w:val="767171" w:themeColor="background2" w:themeShade="80"/>
              <w:sz w:val="19"/>
              <w:szCs w:val="19"/>
            </w:rPr>
          </w:pPr>
          <w:r>
            <w:rPr>
              <w:b/>
              <w:bCs/>
              <w:noProof/>
              <w:color w:val="767171" w:themeColor="background2" w:themeShade="80"/>
              <w:sz w:val="19"/>
              <w:szCs w:val="19"/>
            </w:rPr>
            <mc:AlternateContent>
              <mc:Choice Requires="wps">
                <w:drawing>
                  <wp:anchor distT="0" distB="0" distL="0" distR="0" simplePos="0" relativeHeight="251702784" behindDoc="0" locked="0" layoutInCell="1" allowOverlap="1" wp14:anchorId="38432BBD" wp14:editId="5079C89A">
                    <wp:simplePos x="684530" y="976122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2114550" cy="345440"/>
                    <wp:effectExtent l="0" t="0" r="0" b="0"/>
                    <wp:wrapNone/>
                    <wp:docPr id="190946553" name="Caixa de Texto 7" descr="Classificação da informação: pública">
                      <a:extLst xmlns:a="http://schemas.openxmlformats.org/drawingml/2006/main">
                        <a:ext uri="{5AE41FA2-C0FF-4470-9BD4-5FADCA87CBE2}">
                          <aclsh:classification xmlns:aclsh="http://schemas.microsoft.com/office/drawing/2020/classificationShape" classificationOutcomeType="ftr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14550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DC8D65" w14:textId="64295466" w:rsidR="000D5F49" w:rsidRPr="000D5F49" w:rsidRDefault="000D5F49" w:rsidP="000D5F49">
                                <w:pPr>
                                  <w:rPr>
                                    <w:rFonts w:ascii="Calibri" w:eastAsia="Calibri" w:hAnsi="Calibri" w:cs="Calibri"/>
                                    <w:noProof/>
                                    <w:color w:val="000000"/>
                                    <w:sz w:val="20"/>
                                    <w:szCs w:val="20"/>
                                  </w:rPr>
                                </w:pPr>
                                <w:r w:rsidRPr="000D5F49">
                                  <w:rPr>
                                    <w:rFonts w:ascii="Calibri" w:eastAsia="Calibri" w:hAnsi="Calibri" w:cs="Calibri"/>
                                    <w:noProof/>
                                    <w:color w:val="000000"/>
                                    <w:sz w:val="20"/>
                                    <w:szCs w:val="20"/>
                                  </w:rPr>
                                  <w:t>Classificação da informação: pública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8432BBD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7" o:spid="_x0000_s1027" type="#_x0000_t202" alt="Classificação da informação: pública" style="position:absolute;margin-left:0;margin-top:0;width:166.5pt;height:27.2pt;z-index:25170278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" filled="f" stroked="f">
                    <v:textbox style="mso-fit-shape-to-text:t" inset="20pt,0,0,15pt">
                      <w:txbxContent>
                        <w:p w14:paraId="6CDC8D65" w14:textId="64295466" w:rsidR="000D5F49" w:rsidRPr="000D5F49" w:rsidRDefault="000D5F49" w:rsidP="000D5F49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0D5F4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Classificação da informação: pública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A07CA2" w:rsidRPr="00D60031">
            <w:rPr>
              <w:b/>
              <w:bCs/>
              <w:color w:val="767171" w:themeColor="background2" w:themeShade="80"/>
              <w:sz w:val="19"/>
              <w:szCs w:val="19"/>
            </w:rPr>
            <w:t xml:space="preserve">+55 (11) 3185.2770    </w:t>
          </w:r>
        </w:p>
        <w:p w14:paraId="3745B49A" w14:textId="77777777" w:rsidR="00A07CA2" w:rsidRPr="00D60031" w:rsidRDefault="00A07CA2" w:rsidP="00A07CA2">
          <w:pPr>
            <w:pStyle w:val="Rodap"/>
            <w:spacing w:line="260" w:lineRule="exact"/>
            <w:rPr>
              <w:b/>
              <w:bCs/>
              <w:caps/>
              <w:color w:val="4472C4" w:themeColor="accent1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>tecnobank.com.br</w:t>
          </w:r>
        </w:p>
      </w:tc>
      <w:tc>
        <w:tcPr>
          <w:tcW w:w="200" w:type="pct"/>
        </w:tcPr>
        <w:p w14:paraId="082E46A0" w14:textId="77777777" w:rsidR="00A07CA2" w:rsidRPr="00D60031" w:rsidRDefault="00A07CA2">
          <w:pPr>
            <w:pStyle w:val="Rodap"/>
            <w:rPr>
              <w:b/>
              <w:bCs/>
              <w:caps/>
              <w:color w:val="4472C4" w:themeColor="accent1"/>
              <w:sz w:val="19"/>
              <w:szCs w:val="19"/>
            </w:rPr>
          </w:pPr>
        </w:p>
      </w:tc>
      <w:tc>
        <w:tcPr>
          <w:tcW w:w="2399" w:type="pct"/>
        </w:tcPr>
        <w:p w14:paraId="725810F5" w14:textId="77777777" w:rsidR="00B4106F" w:rsidRPr="00D60031" w:rsidRDefault="00B4106F" w:rsidP="00B4106F">
          <w:pPr>
            <w:pStyle w:val="Rodap"/>
            <w:spacing w:line="260" w:lineRule="exact"/>
            <w:jc w:val="right"/>
            <w:rPr>
              <w:b/>
              <w:bCs/>
              <w:color w:val="767171" w:themeColor="background2" w:themeShade="80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>Rua Gomes de Carvalho, 1.356 - 9º andar</w:t>
          </w:r>
        </w:p>
        <w:p w14:paraId="378F86FB" w14:textId="77777777" w:rsidR="00A07CA2" w:rsidRPr="00D60031" w:rsidRDefault="00B4106F" w:rsidP="00B4106F">
          <w:pPr>
            <w:pStyle w:val="Rodap"/>
            <w:spacing w:line="260" w:lineRule="exact"/>
            <w:jc w:val="right"/>
            <w:rPr>
              <w:b/>
              <w:bCs/>
              <w:color w:val="767171" w:themeColor="background2" w:themeShade="80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 xml:space="preserve">Vila Olímpia | São Paulo/SP • CEP 04547-005     </w:t>
          </w:r>
        </w:p>
      </w:tc>
    </w:tr>
  </w:tbl>
  <w:p w14:paraId="0B0F98D2" w14:textId="26290DB6" w:rsidR="00AB5A20" w:rsidRPr="00D60031" w:rsidRDefault="001D30B9" w:rsidP="001D30B9">
    <w:pPr>
      <w:pStyle w:val="Rodap"/>
      <w:spacing w:line="240" w:lineRule="exact"/>
      <w:ind w:right="357"/>
      <w:rPr>
        <w:b/>
        <w:bCs/>
        <w:color w:val="E61645"/>
        <w:sz w:val="16"/>
        <w:szCs w:val="16"/>
      </w:rPr>
    </w:pPr>
    <w:r w:rsidRPr="00D60031">
      <w:rPr>
        <w:b/>
        <w:bCs/>
        <w:noProof/>
      </w:rPr>
      <w:drawing>
        <wp:inline distT="0" distB="0" distL="0" distR="0" wp14:anchorId="782C393B" wp14:editId="2CE1DF5F">
          <wp:extent cx="6271355" cy="45719"/>
          <wp:effectExtent l="0" t="0" r="0" b="5715"/>
          <wp:docPr id="20" name="Imagem 20">
            <a:extLst xmlns:a="http://schemas.openxmlformats.org/drawingml/2006/main">
              <a:ext uri="{FF2B5EF4-FFF2-40B4-BE49-F238E27FC236}">
                <a16:creationId xmlns:a16="http://schemas.microsoft.com/office/drawing/2014/main" id="{7FFC9907-BEC0-8595-34C1-E351BC9FA76C}"/>
              </a:ext>
            </a:extLst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 13">
                    <a:extLst>
                      <a:ext uri="{FF2B5EF4-FFF2-40B4-BE49-F238E27FC236}">
                        <a16:creationId xmlns:a16="http://schemas.microsoft.com/office/drawing/2014/main" id="{7FFC9907-BEC0-8595-34C1-E351BC9FA76C}"/>
                      </a:ext>
                    </a:extLst>
                  </pic:cNvPr>
                  <pic:cNvPicPr>
                    <a:picLocks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383027" cy="8298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C098FB" w14:textId="05280C2A" w:rsidR="00D36295" w:rsidRPr="00D60031" w:rsidRDefault="000D5F49">
    <w:pPr>
      <w:pStyle w:val="Rodap"/>
      <w:rPr>
        <w:b/>
        <w:bCs/>
        <w:sz w:val="19"/>
        <w:szCs w:val="19"/>
      </w:rPr>
    </w:pPr>
    <w:r>
      <w:rPr>
        <w:b/>
        <w:bCs/>
        <w:noProof/>
        <w:sz w:val="19"/>
        <w:szCs w:val="19"/>
      </w:rPr>
      <mc:AlternateContent>
        <mc:Choice Requires="wps">
          <w:drawing>
            <wp:anchor distT="0" distB="0" distL="0" distR="0" simplePos="0" relativeHeight="251700736" behindDoc="0" locked="0" layoutInCell="1" allowOverlap="1" wp14:anchorId="6C674B39" wp14:editId="742E210E">
              <wp:simplePos x="683812" y="9581322"/>
              <wp:positionH relativeFrom="page">
                <wp:align>left</wp:align>
              </wp:positionH>
              <wp:positionV relativeFrom="page">
                <wp:align>bottom</wp:align>
              </wp:positionV>
              <wp:extent cx="2114550" cy="345440"/>
              <wp:effectExtent l="0" t="0" r="0" b="0"/>
              <wp:wrapNone/>
              <wp:docPr id="1115229493" name="Caixa de Texto 5" descr="Classificação da informação: pública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45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4BF730" w14:textId="2156E72C" w:rsidR="000D5F49" w:rsidRPr="000D5F49" w:rsidRDefault="000D5F49" w:rsidP="000D5F49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0D5F4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Classificação da informação: pública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674B39"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28" type="#_x0000_t202" alt="Classificação da informação: pública" style="position:absolute;margin-left:0;margin-top:0;width:166.5pt;height:27.2pt;z-index:2517007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" filled="f" stroked="f">
              <v:textbox style="mso-fit-shape-to-text:t" inset="20pt,0,0,15pt">
                <w:txbxContent>
                  <w:p w14:paraId="744BF730" w14:textId="2156E72C" w:rsidR="000D5F49" w:rsidRPr="000D5F49" w:rsidRDefault="000D5F49" w:rsidP="000D5F49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0D5F49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Classificação da informação: pública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80"/>
      <w:gridCol w:w="390"/>
      <w:gridCol w:w="4676"/>
    </w:tblGrid>
    <w:tr w:rsidR="001F229F" w:rsidRPr="00D60031" w14:paraId="779C272E" w14:textId="77777777" w:rsidTr="006D0742">
      <w:tc>
        <w:tcPr>
          <w:tcW w:w="2401" w:type="pct"/>
        </w:tcPr>
        <w:p w14:paraId="1CB9D35E" w14:textId="77777777" w:rsidR="001F229F" w:rsidRPr="00D60031" w:rsidRDefault="001F229F" w:rsidP="001F229F">
          <w:pPr>
            <w:pStyle w:val="Rodap"/>
            <w:spacing w:line="260" w:lineRule="exact"/>
            <w:rPr>
              <w:b/>
              <w:bCs/>
              <w:color w:val="767171" w:themeColor="background2" w:themeShade="80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 xml:space="preserve">+55 (11) 3185.2770    </w:t>
          </w:r>
        </w:p>
        <w:p w14:paraId="1FEE6C21" w14:textId="77777777" w:rsidR="001F229F" w:rsidRPr="00D60031" w:rsidRDefault="001F229F" w:rsidP="001F229F">
          <w:pPr>
            <w:pStyle w:val="Rodap"/>
            <w:spacing w:line="260" w:lineRule="exact"/>
            <w:rPr>
              <w:b/>
              <w:bCs/>
              <w:caps/>
              <w:color w:val="4472C4" w:themeColor="accent1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>tecnobank.com.br</w:t>
          </w:r>
        </w:p>
      </w:tc>
      <w:tc>
        <w:tcPr>
          <w:tcW w:w="200" w:type="pct"/>
        </w:tcPr>
        <w:p w14:paraId="18B7038F" w14:textId="77777777" w:rsidR="001F229F" w:rsidRPr="00D60031" w:rsidRDefault="001F229F" w:rsidP="001F229F">
          <w:pPr>
            <w:pStyle w:val="Rodap"/>
            <w:rPr>
              <w:b/>
              <w:bCs/>
              <w:caps/>
              <w:color w:val="4472C4" w:themeColor="accent1"/>
              <w:sz w:val="19"/>
              <w:szCs w:val="19"/>
            </w:rPr>
          </w:pPr>
        </w:p>
      </w:tc>
      <w:tc>
        <w:tcPr>
          <w:tcW w:w="2399" w:type="pct"/>
        </w:tcPr>
        <w:p w14:paraId="4010490F" w14:textId="77777777" w:rsidR="001F229F" w:rsidRPr="00D60031" w:rsidRDefault="001F229F" w:rsidP="001F229F">
          <w:pPr>
            <w:pStyle w:val="Rodap"/>
            <w:spacing w:line="260" w:lineRule="exact"/>
            <w:jc w:val="right"/>
            <w:rPr>
              <w:b/>
              <w:bCs/>
              <w:color w:val="767171" w:themeColor="background2" w:themeShade="80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>Rua Gomes de Carvalho, 1.356 - 9º andar</w:t>
          </w:r>
        </w:p>
        <w:p w14:paraId="4BCFA28F" w14:textId="77777777" w:rsidR="001F229F" w:rsidRPr="00D60031" w:rsidRDefault="001F229F" w:rsidP="001F229F">
          <w:pPr>
            <w:pStyle w:val="Rodap"/>
            <w:spacing w:line="260" w:lineRule="exact"/>
            <w:jc w:val="right"/>
            <w:rPr>
              <w:b/>
              <w:bCs/>
              <w:color w:val="767171" w:themeColor="background2" w:themeShade="80"/>
              <w:sz w:val="19"/>
              <w:szCs w:val="19"/>
            </w:rPr>
          </w:pPr>
          <w:r w:rsidRPr="00D60031">
            <w:rPr>
              <w:b/>
              <w:bCs/>
              <w:color w:val="767171" w:themeColor="background2" w:themeShade="80"/>
              <w:sz w:val="19"/>
              <w:szCs w:val="19"/>
            </w:rPr>
            <w:t xml:space="preserve">Vila Olímpia | São Paulo/SP • CEP 04547-005     </w:t>
          </w:r>
        </w:p>
      </w:tc>
    </w:tr>
  </w:tbl>
  <w:p w14:paraId="3C980ABE" w14:textId="43F7E6B3" w:rsidR="00D36295" w:rsidRPr="00D60031" w:rsidRDefault="006D0742" w:rsidP="001F229F">
    <w:pPr>
      <w:pStyle w:val="Rodap"/>
      <w:rPr>
        <w:b/>
        <w:bCs/>
      </w:rPr>
    </w:pPr>
    <w:r w:rsidRPr="00D60031">
      <w:rPr>
        <w:rFonts w:cs="Arial"/>
        <w:b/>
        <w:bCs/>
        <w:noProof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5EAE1FA8" wp14:editId="590152A3">
              <wp:simplePos x="0" y="0"/>
              <wp:positionH relativeFrom="page">
                <wp:posOffset>9053</wp:posOffset>
              </wp:positionH>
              <wp:positionV relativeFrom="paragraph">
                <wp:posOffset>404558</wp:posOffset>
              </wp:positionV>
              <wp:extent cx="7560310" cy="10925175"/>
              <wp:effectExtent l="0" t="0" r="0" b="9525"/>
              <wp:wrapNone/>
              <wp:docPr id="11" name="Retângulo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310" cy="10925175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alphaModFix amt="5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harpenSoften amount="3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B799131" id="Retângulo 11" o:spid="_x0000_s1026" style="position:absolute;margin-left:.7pt;margin-top:31.85pt;width:595.3pt;height:860.25pt;z-index:-251655680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mDw4EAAAAAID8XxtB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RX24EAAAAAAAMj/tRFU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WHn3mMtqwo7jm+Y6T1rnZlxIJbWtPQF9KFtaAo1WK0dY5jhrHUuw1iZljZq6Ett&#10;q2hbSqipEkMaSEoFrY2YEGKTPqDUqBitijFq+pDGpEYpmUJg5p61zgxkLNoISnnd7qbbQoYtzDB3&#10;5t5zz+eTfLPvnUzmcc/ea//3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" stroked="f" strokeweight="1pt">
              <v:fill r:id="rId3" o:title="" opacity="3277f" recolor="t" rotate="t" type="frame"/>
              <w10:wrap anchorx="page"/>
            </v:rect>
          </w:pict>
        </mc:Fallback>
      </mc:AlternateContent>
    </w:r>
    <w:r w:rsidR="001D30B9" w:rsidRPr="00D60031">
      <w:rPr>
        <w:b/>
        <w:bCs/>
        <w:noProof/>
      </w:rPr>
      <w:drawing>
        <wp:inline distT="0" distB="0" distL="0" distR="0" wp14:anchorId="185A42F7" wp14:editId="6CEAEC8C">
          <wp:extent cx="6264613" cy="45719"/>
          <wp:effectExtent l="0" t="0" r="0" b="5715"/>
          <wp:docPr id="15" name="Imagem 15">
            <a:extLst xmlns:a="http://schemas.openxmlformats.org/drawingml/2006/main">
              <a:ext uri="{FF2B5EF4-FFF2-40B4-BE49-F238E27FC236}">
                <a16:creationId xmlns:a16="http://schemas.microsoft.com/office/drawing/2014/main" id="{7FFC9907-BEC0-8595-34C1-E351BC9FA76C}"/>
              </a:ext>
            </a:extLst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 13">
                    <a:extLst>
                      <a:ext uri="{FF2B5EF4-FFF2-40B4-BE49-F238E27FC236}">
                        <a16:creationId xmlns:a16="http://schemas.microsoft.com/office/drawing/2014/main" id="{7FFC9907-BEC0-8595-34C1-E351BC9FA76C}"/>
                      </a:ext>
                    </a:extLst>
                  </pic:cNvPr>
                  <pic:cNvPicPr>
                    <a:picLocks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 flipV="1">
                    <a:off x="0" y="0"/>
                    <a:ext cx="10356725" cy="7558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BF629D" w14:textId="77777777" w:rsidR="001068B9" w:rsidRDefault="001068B9" w:rsidP="005F1402">
      <w:r>
        <w:separator/>
      </w:r>
    </w:p>
  </w:footnote>
  <w:footnote w:type="continuationSeparator" w:id="0">
    <w:p w14:paraId="504C002B" w14:textId="77777777" w:rsidR="001068B9" w:rsidRDefault="001068B9" w:rsidP="005F14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B8B4F9" w14:textId="6182548E" w:rsidR="00EA478D" w:rsidRDefault="00000000">
    <w:pPr>
      <w:pStyle w:val="Cabealho"/>
    </w:pPr>
    <w:r>
      <w:rPr>
        <w:noProof/>
      </w:rPr>
      <w:pict w14:anchorId="5FF2C2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3396" o:spid="_x0000_s1031" type="#_x0000_t75" alt="" style="position:absolute;margin-left:0;margin-top:0;width:596pt;height:842pt;z-index:-2516198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Stock-658008000_filtro_Timbrado" gain="19661f" blacklevel="22938f"/>
          <w10:wrap anchorx="margin" anchory="margin"/>
        </v:shape>
      </w:pict>
    </w:r>
    <w:r>
      <w:rPr>
        <w:noProof/>
      </w:rPr>
      <w:pict w14:anchorId="2BC83148">
        <v:shape id="WordPictureWatermark3775964" o:spid="_x0000_s1030" type="#_x0000_t75" alt="" style="position:absolute;margin-left:0;margin-top:0;width:491pt;height:1754pt;z-index:-25162905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iStock-658008000_filtro_2 cópi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D6D795" w14:textId="750D21B4" w:rsidR="005F1402" w:rsidRDefault="00000000">
    <w:pPr>
      <w:pStyle w:val="Cabealho"/>
    </w:pPr>
    <w:r>
      <w:rPr>
        <w:noProof/>
      </w:rPr>
      <w:pict w14:anchorId="2E1F992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3397" o:spid="_x0000_s1029" type="#_x0000_t75" alt="" style="position:absolute;margin-left:0;margin-top:0;width:596pt;height:842pt;z-index:-2516167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Stock-658008000_filtro_Timbrado" gain="19661f" blacklevel="22938f"/>
          <w10:wrap anchorx="margin" anchory="margin"/>
        </v:shape>
      </w:pict>
    </w:r>
    <w:r>
      <w:rPr>
        <w:noProof/>
      </w:rPr>
      <w:pict w14:anchorId="2969C83D">
        <v:shape id="WordPictureWatermark3775965" o:spid="_x0000_s1028" type="#_x0000_t75" alt="" style="position:absolute;margin-left:0;margin-top:0;width:491pt;height:1754pt;z-index:-2516259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iStock-658008000_filtro_2 cópia" gain="19661f" blacklevel="22938f"/>
          <w10:wrap anchorx="margin" anchory="margin"/>
        </v:shape>
      </w:pict>
    </w:r>
    <w:r w:rsidR="000D5F49">
      <w:rPr>
        <w:noProof/>
      </w:rPr>
      <w:drawing>
        <wp:anchor distT="0" distB="0" distL="114300" distR="114300" simplePos="0" relativeHeight="251681280" behindDoc="1" locked="0" layoutInCell="0" allowOverlap="1" wp14:anchorId="50008573" wp14:editId="77C5A9B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2381250" cy="8518525"/>
          <wp:effectExtent l="0" t="0" r="0" b="0"/>
          <wp:wrapNone/>
          <wp:docPr id="921858947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1250" cy="8518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60031" w:rsidRPr="00BA6EC9">
      <w:rPr>
        <w:noProof/>
      </w:rPr>
      <w:drawing>
        <wp:anchor distT="0" distB="0" distL="114300" distR="114300" simplePos="0" relativeHeight="251679232" behindDoc="0" locked="0" layoutInCell="1" allowOverlap="1" wp14:anchorId="53671BC4" wp14:editId="3B96D986">
          <wp:simplePos x="0" y="0"/>
          <wp:positionH relativeFrom="column">
            <wp:posOffset>-603885</wp:posOffset>
          </wp:positionH>
          <wp:positionV relativeFrom="paragraph">
            <wp:posOffset>-147320</wp:posOffset>
          </wp:positionV>
          <wp:extent cx="1264920" cy="596265"/>
          <wp:effectExtent l="0" t="0" r="0" b="0"/>
          <wp:wrapNone/>
          <wp:docPr id="19" name="Imagem 19" descr="Logotip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35E297A5-0322-E26E-EB98-E944F46D634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8" descr="Logotipo&#10;&#10;Descrição gerada automaticamente">
                    <a:extLst>
                      <a:ext uri="{FF2B5EF4-FFF2-40B4-BE49-F238E27FC236}">
                        <a16:creationId xmlns:a16="http://schemas.microsoft.com/office/drawing/2014/main" id="{35E297A5-0322-E26E-EB98-E944F46D634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1264920" cy="596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60031" w:rsidRPr="00BA6EC9">
      <w:rPr>
        <w:noProof/>
      </w:rPr>
      <w:drawing>
        <wp:anchor distT="0" distB="0" distL="114300" distR="114300" simplePos="0" relativeHeight="251678208" behindDoc="0" locked="0" layoutInCell="1" allowOverlap="1" wp14:anchorId="635F48AD" wp14:editId="5912A6D3">
          <wp:simplePos x="0" y="0"/>
          <wp:positionH relativeFrom="column">
            <wp:posOffset>584105</wp:posOffset>
          </wp:positionH>
          <wp:positionV relativeFrom="paragraph">
            <wp:posOffset>300112</wp:posOffset>
          </wp:positionV>
          <wp:extent cx="5687695" cy="33655"/>
          <wp:effectExtent l="0" t="0" r="1905" b="4445"/>
          <wp:wrapNone/>
          <wp:docPr id="18" name="Imagem 18">
            <a:extLst xmlns:a="http://schemas.openxmlformats.org/drawingml/2006/main">
              <a:ext uri="{FF2B5EF4-FFF2-40B4-BE49-F238E27FC236}">
                <a16:creationId xmlns:a16="http://schemas.microsoft.com/office/drawing/2014/main" id="{47BD38BC-2111-5835-D3C4-EC5856CA07D4}"/>
              </a:ext>
            </a:extLst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m 14">
                    <a:extLst>
                      <a:ext uri="{FF2B5EF4-FFF2-40B4-BE49-F238E27FC236}">
                        <a16:creationId xmlns:a16="http://schemas.microsoft.com/office/drawing/2014/main" id="{47BD38BC-2111-5835-D3C4-EC5856CA07D4}"/>
                      </a:ext>
                    </a:extLst>
                  </pic:cNvPr>
                  <pic:cNvPicPr>
                    <a:picLocks/>
                  </pic:cNvPicPr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687695" cy="33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="00B4106F">
      <w:ptab w:relativeTo="margin" w:alignment="center" w:leader="none"/>
    </w:r>
    <w:r w:rsidR="00B4106F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257DDD" w14:textId="11056770" w:rsidR="001F229F" w:rsidRDefault="00000000" w:rsidP="001F229F">
    <w:pPr>
      <w:pStyle w:val="Cabealho"/>
    </w:pPr>
    <w:r>
      <w:rPr>
        <w:noProof/>
      </w:rPr>
      <w:pict w14:anchorId="175DFA9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3395" o:spid="_x0000_s1026" type="#_x0000_t75" alt="" style="position:absolute;margin-left:0;margin-top:0;width:596pt;height:842pt;z-index:-25162291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Stock-658008000_filtro_Timbrado" gain="19661f" blacklevel="22938f"/>
          <w10:wrap anchorx="margin" anchory="margin"/>
        </v:shape>
      </w:pict>
    </w:r>
    <w:r>
      <w:rPr>
        <w:noProof/>
      </w:rPr>
      <w:pict w14:anchorId="5D760BA5">
        <v:shape id="WordPictureWatermark3775963" o:spid="_x0000_s1025" type="#_x0000_t75" alt="" style="position:absolute;margin-left:0;margin-top:0;width:491pt;height:1754pt;z-index:-2516321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iStock-658008000_filtro_2 cópia" gain="19661f" blacklevel="22938f"/>
          <w10:wrap anchorx="margin" anchory="margin"/>
        </v:shape>
      </w:pict>
    </w:r>
    <w:r w:rsidR="00826402" w:rsidRPr="00BA6EC9">
      <w:rPr>
        <w:noProof/>
      </w:rPr>
      <w:drawing>
        <wp:anchor distT="0" distB="0" distL="114300" distR="114300" simplePos="0" relativeHeight="251676160" behindDoc="0" locked="0" layoutInCell="1" allowOverlap="1" wp14:anchorId="7C91F53C" wp14:editId="18D7BA3D">
          <wp:simplePos x="0" y="0"/>
          <wp:positionH relativeFrom="column">
            <wp:posOffset>-537210</wp:posOffset>
          </wp:positionH>
          <wp:positionV relativeFrom="paragraph">
            <wp:posOffset>-172882</wp:posOffset>
          </wp:positionV>
          <wp:extent cx="1264920" cy="596265"/>
          <wp:effectExtent l="0" t="0" r="0" b="0"/>
          <wp:wrapNone/>
          <wp:docPr id="14" name="Imagem 14" descr="Logotip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35E297A5-0322-E26E-EB98-E944F46D634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8" descr="Logotipo&#10;&#10;Descrição gerada automaticamente">
                    <a:extLst>
                      <a:ext uri="{FF2B5EF4-FFF2-40B4-BE49-F238E27FC236}">
                        <a16:creationId xmlns:a16="http://schemas.microsoft.com/office/drawing/2014/main" id="{35E297A5-0322-E26E-EB98-E944F46D634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264920" cy="596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F229F">
      <w:ptab w:relativeTo="margin" w:alignment="center" w:leader="none"/>
    </w:r>
    <w:r w:rsidR="001F229F">
      <w:ptab w:relativeTo="margin" w:alignment="right" w:leader="none"/>
    </w:r>
  </w:p>
  <w:p w14:paraId="365A445A" w14:textId="1FE64064" w:rsidR="001F229F" w:rsidRDefault="00826402">
    <w:pPr>
      <w:pStyle w:val="Cabealho"/>
    </w:pPr>
    <w:r w:rsidRPr="00BA6EC9">
      <w:rPr>
        <w:noProof/>
      </w:rPr>
      <w:drawing>
        <wp:anchor distT="0" distB="0" distL="114300" distR="114300" simplePos="0" relativeHeight="251675136" behindDoc="0" locked="0" layoutInCell="1" allowOverlap="1" wp14:anchorId="2190D01F" wp14:editId="4FDCCBE6">
          <wp:simplePos x="0" y="0"/>
          <wp:positionH relativeFrom="column">
            <wp:posOffset>650240</wp:posOffset>
          </wp:positionH>
          <wp:positionV relativeFrom="paragraph">
            <wp:posOffset>106518</wp:posOffset>
          </wp:positionV>
          <wp:extent cx="5687695" cy="33655"/>
          <wp:effectExtent l="0" t="0" r="1905" b="4445"/>
          <wp:wrapNone/>
          <wp:docPr id="6" name="Imagem 14">
            <a:extLst xmlns:a="http://schemas.openxmlformats.org/drawingml/2006/main">
              <a:ext uri="{FF2B5EF4-FFF2-40B4-BE49-F238E27FC236}">
                <a16:creationId xmlns:a16="http://schemas.microsoft.com/office/drawing/2014/main" id="{47BD38BC-2111-5835-D3C4-EC5856CA07D4}"/>
              </a:ext>
            </a:extLst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m 14">
                    <a:extLst>
                      <a:ext uri="{FF2B5EF4-FFF2-40B4-BE49-F238E27FC236}">
                        <a16:creationId xmlns:a16="http://schemas.microsoft.com/office/drawing/2014/main" id="{47BD38BC-2111-5835-D3C4-EC5856CA07D4}"/>
                      </a:ext>
                    </a:extLst>
                  </pic:cNvPr>
                  <pic:cNvPicPr>
                    <a:picLocks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5687695" cy="33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80A73"/>
    <w:multiLevelType w:val="hybridMultilevel"/>
    <w:tmpl w:val="9E52392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8167EC8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5E71C1"/>
    <w:multiLevelType w:val="hybridMultilevel"/>
    <w:tmpl w:val="8F3096B4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A4EE6"/>
    <w:multiLevelType w:val="multilevel"/>
    <w:tmpl w:val="C6A085A6"/>
    <w:lvl w:ilvl="0">
      <w:start w:val="1"/>
      <w:numFmt w:val="decimal"/>
      <w:pStyle w:val="Ttulo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3D76A8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2030EA1"/>
    <w:multiLevelType w:val="hybridMultilevel"/>
    <w:tmpl w:val="8F3096B4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BB3C51"/>
    <w:multiLevelType w:val="multilevel"/>
    <w:tmpl w:val="6AB8993E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F9D5EFB"/>
    <w:multiLevelType w:val="hybridMultilevel"/>
    <w:tmpl w:val="5458212A"/>
    <w:lvl w:ilvl="0" w:tplc="E1263514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947668"/>
    <w:multiLevelType w:val="hybridMultilevel"/>
    <w:tmpl w:val="89C868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CC3025"/>
    <w:multiLevelType w:val="multilevel"/>
    <w:tmpl w:val="9AAE7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PargrafodaLista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338340977">
    <w:abstractNumId w:val="5"/>
  </w:num>
  <w:num w:numId="2" w16cid:durableId="10519574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3705577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62079182">
    <w:abstractNumId w:val="7"/>
  </w:num>
  <w:num w:numId="5" w16cid:durableId="631054949">
    <w:abstractNumId w:val="1"/>
  </w:num>
  <w:num w:numId="6" w16cid:durableId="1958565033">
    <w:abstractNumId w:val="4"/>
  </w:num>
  <w:num w:numId="7" w16cid:durableId="1548907833">
    <w:abstractNumId w:val="6"/>
  </w:num>
  <w:num w:numId="8" w16cid:durableId="264963266">
    <w:abstractNumId w:val="2"/>
  </w:num>
  <w:num w:numId="9" w16cid:durableId="946355264">
    <w:abstractNumId w:val="3"/>
  </w:num>
  <w:num w:numId="10" w16cid:durableId="1176916089">
    <w:abstractNumId w:val="0"/>
  </w:num>
  <w:num w:numId="11" w16cid:durableId="1119107548">
    <w:abstractNumId w:val="8"/>
  </w:num>
  <w:num w:numId="12" w16cid:durableId="136146602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54"/>
    <w:rsid w:val="0009116F"/>
    <w:rsid w:val="0009501D"/>
    <w:rsid w:val="000D5F49"/>
    <w:rsid w:val="00106635"/>
    <w:rsid w:val="001068B9"/>
    <w:rsid w:val="00113612"/>
    <w:rsid w:val="0012612B"/>
    <w:rsid w:val="00144273"/>
    <w:rsid w:val="00160EAC"/>
    <w:rsid w:val="001D30B9"/>
    <w:rsid w:val="001E0F23"/>
    <w:rsid w:val="001E476C"/>
    <w:rsid w:val="001F229F"/>
    <w:rsid w:val="00225690"/>
    <w:rsid w:val="002422BC"/>
    <w:rsid w:val="00255AE4"/>
    <w:rsid w:val="00271844"/>
    <w:rsid w:val="002879FD"/>
    <w:rsid w:val="0032439B"/>
    <w:rsid w:val="00380021"/>
    <w:rsid w:val="003D5D76"/>
    <w:rsid w:val="003E5CAA"/>
    <w:rsid w:val="00593CB4"/>
    <w:rsid w:val="005D5FD3"/>
    <w:rsid w:val="005F1402"/>
    <w:rsid w:val="006344F8"/>
    <w:rsid w:val="00652C7B"/>
    <w:rsid w:val="00672433"/>
    <w:rsid w:val="006A1D1A"/>
    <w:rsid w:val="006D0742"/>
    <w:rsid w:val="006D78F4"/>
    <w:rsid w:val="006E6E40"/>
    <w:rsid w:val="007172FE"/>
    <w:rsid w:val="007811F4"/>
    <w:rsid w:val="007C4012"/>
    <w:rsid w:val="007E7FBF"/>
    <w:rsid w:val="008017EC"/>
    <w:rsid w:val="00824690"/>
    <w:rsid w:val="00826402"/>
    <w:rsid w:val="0088020B"/>
    <w:rsid w:val="008A695A"/>
    <w:rsid w:val="008D7905"/>
    <w:rsid w:val="00917A5B"/>
    <w:rsid w:val="00922D42"/>
    <w:rsid w:val="009B73BC"/>
    <w:rsid w:val="009C69E7"/>
    <w:rsid w:val="009D0E87"/>
    <w:rsid w:val="009E4130"/>
    <w:rsid w:val="00A07CA2"/>
    <w:rsid w:val="00AA0805"/>
    <w:rsid w:val="00AB5A20"/>
    <w:rsid w:val="00AC0479"/>
    <w:rsid w:val="00AE0908"/>
    <w:rsid w:val="00B4106F"/>
    <w:rsid w:val="00B72844"/>
    <w:rsid w:val="00BD22BA"/>
    <w:rsid w:val="00CF2BB8"/>
    <w:rsid w:val="00CF4684"/>
    <w:rsid w:val="00D23062"/>
    <w:rsid w:val="00D279C0"/>
    <w:rsid w:val="00D36295"/>
    <w:rsid w:val="00D40351"/>
    <w:rsid w:val="00D60031"/>
    <w:rsid w:val="00D81DED"/>
    <w:rsid w:val="00DC639E"/>
    <w:rsid w:val="00E11BC6"/>
    <w:rsid w:val="00EA478D"/>
    <w:rsid w:val="00EE4457"/>
    <w:rsid w:val="00EF6954"/>
    <w:rsid w:val="00F308AC"/>
    <w:rsid w:val="00FD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FCC4ED"/>
  <w14:defaultImageDpi w14:val="32767"/>
  <w15:chartTrackingRefBased/>
  <w15:docId w15:val="{8532EA64-DAEB-4E74-A904-97E44D3EE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826402"/>
    <w:rPr>
      <w:rFonts w:ascii="Montserrat" w:hAnsi="Montserrat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DC639E"/>
    <w:pPr>
      <w:keepNext/>
      <w:keepLines/>
      <w:spacing w:before="240"/>
      <w:outlineLvl w:val="0"/>
    </w:pPr>
    <w:rPr>
      <w:rFonts w:eastAsiaTheme="majorEastAsia" w:cstheme="majorBidi"/>
      <w:color w:val="404040" w:themeColor="text1" w:themeTint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qFormat/>
    <w:rsid w:val="007811F4"/>
    <w:rPr>
      <w:rFonts w:ascii="Adelle PE Light" w:eastAsia="Calibri" w:hAnsi="Adelle PE Light" w:cs="Arial"/>
      <w:sz w:val="18"/>
    </w:rPr>
  </w:style>
  <w:style w:type="paragraph" w:styleId="NormalWeb">
    <w:name w:val="Normal (Web)"/>
    <w:basedOn w:val="Normal"/>
    <w:uiPriority w:val="99"/>
    <w:semiHidden/>
    <w:unhideWhenUsed/>
    <w:rsid w:val="0032439B"/>
    <w:rPr>
      <w:rFonts w:ascii="Times New Roman" w:hAnsi="Times New Roman" w:cs="Times New Roman"/>
    </w:rPr>
  </w:style>
  <w:style w:type="paragraph" w:customStyle="1" w:styleId="WARMUPTEXTO">
    <w:name w:val="WARMUP . TEXTO"/>
    <w:basedOn w:val="Ttulo1"/>
    <w:autoRedefine/>
    <w:qFormat/>
    <w:rsid w:val="0009116F"/>
    <w:rPr>
      <w:rFonts w:ascii="Meta Serif OT Book" w:hAnsi="Meta Serif OT Book"/>
      <w:noProof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DC639E"/>
    <w:rPr>
      <w:rFonts w:ascii="Helvetica" w:eastAsiaTheme="majorEastAsia" w:hAnsi="Helvetica" w:cstheme="majorBidi"/>
      <w:color w:val="404040" w:themeColor="text1" w:themeTint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5F140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F1402"/>
  </w:style>
  <w:style w:type="paragraph" w:styleId="Rodap">
    <w:name w:val="footer"/>
    <w:basedOn w:val="Normal"/>
    <w:link w:val="RodapChar"/>
    <w:uiPriority w:val="99"/>
    <w:unhideWhenUsed/>
    <w:rsid w:val="005F1402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F1402"/>
  </w:style>
  <w:style w:type="paragraph" w:styleId="Textodebalo">
    <w:name w:val="Balloon Text"/>
    <w:basedOn w:val="Normal"/>
    <w:link w:val="TextodebaloChar"/>
    <w:uiPriority w:val="99"/>
    <w:semiHidden/>
    <w:unhideWhenUsed/>
    <w:rsid w:val="005F1402"/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F1402"/>
    <w:rPr>
      <w:rFonts w:ascii="Times New Roman" w:hAnsi="Times New Roman" w:cs="Times New Roman"/>
      <w:sz w:val="18"/>
      <w:szCs w:val="18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9C69E7"/>
    <w:pPr>
      <w:numPr>
        <w:numId w:val="8"/>
      </w:numPr>
      <w:spacing w:line="360" w:lineRule="auto"/>
      <w:contextualSpacing/>
    </w:pPr>
    <w:rPr>
      <w:rFonts w:eastAsiaTheme="majorEastAsia" w:cs="Arial"/>
      <w:b/>
      <w:color w:val="1F3864" w:themeColor="accent1" w:themeShade="80"/>
      <w:spacing w:val="-10"/>
      <w:kern w:val="28"/>
      <w:sz w:val="32"/>
      <w:szCs w:val="40"/>
      <w:lang w:val="en-US"/>
    </w:rPr>
  </w:style>
  <w:style w:type="character" w:customStyle="1" w:styleId="TtuloChar">
    <w:name w:val="Título Char"/>
    <w:basedOn w:val="Fontepargpadro"/>
    <w:link w:val="Ttulo"/>
    <w:uiPriority w:val="10"/>
    <w:rsid w:val="009C69E7"/>
    <w:rPr>
      <w:rFonts w:ascii="Montserrat" w:eastAsiaTheme="majorEastAsia" w:hAnsi="Montserrat" w:cs="Arial"/>
      <w:b/>
      <w:color w:val="1F3864" w:themeColor="accent1" w:themeShade="80"/>
      <w:spacing w:val="-10"/>
      <w:kern w:val="28"/>
      <w:sz w:val="32"/>
      <w:szCs w:val="40"/>
      <w:lang w:val="en-US"/>
    </w:rPr>
  </w:style>
  <w:style w:type="character" w:styleId="Nmerodepgina">
    <w:name w:val="page number"/>
    <w:basedOn w:val="Fontepargpadro"/>
    <w:uiPriority w:val="99"/>
    <w:semiHidden/>
    <w:unhideWhenUsed/>
    <w:rsid w:val="00AE0908"/>
  </w:style>
  <w:style w:type="paragraph" w:styleId="PargrafodaLista">
    <w:name w:val="List Paragraph"/>
    <w:basedOn w:val="Normal"/>
    <w:autoRedefine/>
    <w:uiPriority w:val="34"/>
    <w:qFormat/>
    <w:rsid w:val="009C69E7"/>
    <w:pPr>
      <w:numPr>
        <w:ilvl w:val="1"/>
        <w:numId w:val="11"/>
      </w:numPr>
      <w:spacing w:line="360" w:lineRule="auto"/>
      <w:contextualSpacing/>
    </w:pPr>
    <w:rPr>
      <w:rFonts w:cs="Arial"/>
      <w:b/>
      <w:bCs/>
      <w:color w:val="0163A9"/>
      <w:szCs w:val="36"/>
      <w:lang w:val="en-US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D60031"/>
    <w:pPr>
      <w:numPr>
        <w:ilvl w:val="1"/>
      </w:numPr>
      <w:spacing w:after="160"/>
    </w:pPr>
    <w:rPr>
      <w:rFonts w:eastAsiaTheme="minorEastAsia"/>
      <w:b/>
      <w:color w:val="0070C0"/>
      <w:spacing w:val="15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D60031"/>
    <w:rPr>
      <w:rFonts w:ascii="Montserrat" w:eastAsiaTheme="minorEastAsia" w:hAnsi="Montserrat"/>
      <w:b/>
      <w:color w:val="0070C0"/>
      <w:spacing w:val="15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220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774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38687">
              <w:marLeft w:val="432"/>
              <w:marRight w:val="216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9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10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9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4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89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emf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50.png"/><Relationship Id="rId2" Type="http://schemas.microsoft.com/office/2007/relationships/hdphoto" Target="media/hdphoto1.wdp"/><Relationship Id="rId1" Type="http://schemas.openxmlformats.org/officeDocument/2006/relationships/image" Target="media/image17.png"/><Relationship Id="rId4" Type="http://schemas.openxmlformats.org/officeDocument/2006/relationships/image" Target="media/image1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jpeg"/><Relationship Id="rId2" Type="http://schemas.openxmlformats.org/officeDocument/2006/relationships/image" Target="media/image13.jpeg"/><Relationship Id="rId1" Type="http://schemas.openxmlformats.org/officeDocument/2006/relationships/image" Target="media/image12.png"/><Relationship Id="rId5" Type="http://schemas.openxmlformats.org/officeDocument/2006/relationships/image" Target="media/image16.emf"/><Relationship Id="rId4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3.jpeg"/><Relationship Id="rId1" Type="http://schemas.openxmlformats.org/officeDocument/2006/relationships/image" Target="media/image12.png"/><Relationship Id="rId4" Type="http://schemas.openxmlformats.org/officeDocument/2006/relationships/image" Target="media/image16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or.silva\Desktop\Timbrado2.dotx" TargetMode="External"/></Relationships>
</file>

<file path=word/theme/_rels/theme1.xml.rels><?xml version="1.0" encoding="UTF-8" standalone="yes"?>
<Relationships xmlns="http://schemas.openxmlformats.org/package/2006/relationships"><Relationship Id="rId2" Type="http://schemas.microsoft.com/office/2007/relationships/hdphoto" Target="../media/hdphoto2.wdp"/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alphaModFix amt="5000"/>
            <a:extLst>
              <a:ext uri="{BEBA8EAE-BF5A-486C-A8C5-ECC9F3942E4B}">
                <a14:imgProps xmlns:a14="http://schemas.microsoft.com/office/drawing/2010/main">
                  <a14:imgLayer r:embed="rId2">
                    <a14:imgEffect>
                      <a14:sharpenSoften amount="3000"/>
                    </a14:imgEffect>
                  </a14:imgLayer>
                </a14:imgProps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non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ABDE24-9FC6-4ACF-8C77-03040AEFE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Timbrado2.dotx</Template>
  <TotalTime>37</TotalTime>
  <Pages>5</Pages>
  <Words>598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Menezes Dias da Silva</dc:creator>
  <cp:keywords/>
  <dc:description/>
  <cp:lastModifiedBy>Lincoln Bergstron</cp:lastModifiedBy>
  <cp:revision>6</cp:revision>
  <dcterms:created xsi:type="dcterms:W3CDTF">2024-12-05T20:58:00Z</dcterms:created>
  <dcterms:modified xsi:type="dcterms:W3CDTF">2024-12-05T22:27:00Z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42790d35,4f080ea5,b619cf9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Classificação da informação: pública</vt:lpwstr>
  </property>
  <property fmtid="{D5CDD505-2E9C-101B-9397-08002B2CF9AE}" pid="5" name="MSIP_Label_60093402-41db-4720-a5ab-22dcae074650_Enabled">
    <vt:lpwstr>true</vt:lpwstr>
  </property>
  <property fmtid="{D5CDD505-2E9C-101B-9397-08002B2CF9AE}" pid="6" name="MSIP_Label_60093402-41db-4720-a5ab-22dcae074650_SetDate">
    <vt:lpwstr>2023-04-28T19:33:54Z</vt:lpwstr>
  </property>
  <property fmtid="{D5CDD505-2E9C-101B-9397-08002B2CF9AE}" pid="7" name="MSIP_Label_60093402-41db-4720-a5ab-22dcae074650_Method">
    <vt:lpwstr>Privileged</vt:lpwstr>
  </property>
  <property fmtid="{D5CDD505-2E9C-101B-9397-08002B2CF9AE}" pid="8" name="MSIP_Label_60093402-41db-4720-a5ab-22dcae074650_Name">
    <vt:lpwstr>Uso Interno</vt:lpwstr>
  </property>
  <property fmtid="{D5CDD505-2E9C-101B-9397-08002B2CF9AE}" pid="9" name="MSIP_Label_60093402-41db-4720-a5ab-22dcae074650_SiteId">
    <vt:lpwstr>b0df1eea-949c-4df2-bc93-9184375a7c2d</vt:lpwstr>
  </property>
  <property fmtid="{D5CDD505-2E9C-101B-9397-08002B2CF9AE}" pid="10" name="MSIP_Label_60093402-41db-4720-a5ab-22dcae074650_ActionId">
    <vt:lpwstr>a065655c-ac90-4b96-95c5-5281db5eacba</vt:lpwstr>
  </property>
  <property fmtid="{D5CDD505-2E9C-101B-9397-08002B2CF9AE}" pid="11" name="MSIP_Label_60093402-41db-4720-a5ab-22dcae074650_ContentBits">
    <vt:lpwstr>2</vt:lpwstr>
  </property>
  <property fmtid="{D5CDD505-2E9C-101B-9397-08002B2CF9AE}" pid="12" name="MSIP_Label_12aeeac4-3927-4585-b5a2-c7b86642ab23_Enabled">
    <vt:lpwstr>true</vt:lpwstr>
  </property>
  <property fmtid="{D5CDD505-2E9C-101B-9397-08002B2CF9AE}" pid="13" name="MSIP_Label_12aeeac4-3927-4585-b5a2-c7b86642ab23_SetDate">
    <vt:lpwstr>2024-12-05T20:02:15Z</vt:lpwstr>
  </property>
  <property fmtid="{D5CDD505-2E9C-101B-9397-08002B2CF9AE}" pid="14" name="MSIP_Label_12aeeac4-3927-4585-b5a2-c7b86642ab23_Method">
    <vt:lpwstr>Privileged</vt:lpwstr>
  </property>
  <property fmtid="{D5CDD505-2E9C-101B-9397-08002B2CF9AE}" pid="15" name="MSIP_Label_12aeeac4-3927-4585-b5a2-c7b86642ab23_Name">
    <vt:lpwstr>Público</vt:lpwstr>
  </property>
  <property fmtid="{D5CDD505-2E9C-101B-9397-08002B2CF9AE}" pid="16" name="MSIP_Label_12aeeac4-3927-4585-b5a2-c7b86642ab23_SiteId">
    <vt:lpwstr>e3b99357-6875-4003-ac5f-1304b2deaa94</vt:lpwstr>
  </property>
  <property fmtid="{D5CDD505-2E9C-101B-9397-08002B2CF9AE}" pid="17" name="MSIP_Label_12aeeac4-3927-4585-b5a2-c7b86642ab23_ActionId">
    <vt:lpwstr>64a03a84-63eb-4d9c-ac65-b9e33b11ae31</vt:lpwstr>
  </property>
  <property fmtid="{D5CDD505-2E9C-101B-9397-08002B2CF9AE}" pid="18" name="MSIP_Label_12aeeac4-3927-4585-b5a2-c7b86642ab23_ContentBits">
    <vt:lpwstr>2</vt:lpwstr>
  </property>
</Properties>
</file>